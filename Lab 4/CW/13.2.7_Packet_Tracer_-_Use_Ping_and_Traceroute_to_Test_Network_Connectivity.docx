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300BF" w14:textId="4E5B7901" w:rsidR="00166423" w:rsidRDefault="00166423" w:rsidP="00E31A44">
      <w:pPr>
        <w:pStyle w:val="Title"/>
        <w:rPr>
          <w:b w:val="0"/>
          <w:color w:val="EE0000"/>
        </w:rPr>
      </w:pPr>
      <w:r>
        <w:rPr>
          <w:b w:val="0"/>
          <w:color w:val="EE0000"/>
        </w:rPr>
        <w:t>CSE 421</w:t>
      </w:r>
    </w:p>
    <w:p w14:paraId="161E9D7E" w14:textId="53EA36E8" w:rsidR="00166423" w:rsidRDefault="00166423" w:rsidP="00166423">
      <w:pPr>
        <w:pStyle w:val="BodyTextL25"/>
      </w:pPr>
      <w:proofErr w:type="spellStart"/>
      <w:r>
        <w:t>Dipak</w:t>
      </w:r>
      <w:proofErr w:type="spellEnd"/>
      <w:r>
        <w:t xml:space="preserve"> </w:t>
      </w:r>
      <w:proofErr w:type="spellStart"/>
      <w:r>
        <w:t>Debnath</w:t>
      </w:r>
      <w:proofErr w:type="spellEnd"/>
      <w:r>
        <w:t xml:space="preserve"> </w:t>
      </w:r>
      <w:proofErr w:type="spellStart"/>
      <w:r>
        <w:t>Arka</w:t>
      </w:r>
      <w:proofErr w:type="spellEnd"/>
    </w:p>
    <w:p w14:paraId="5B4935C0" w14:textId="6487C73E" w:rsidR="00166423" w:rsidRDefault="00166423" w:rsidP="00166423">
      <w:pPr>
        <w:pStyle w:val="BodyTextL25"/>
      </w:pPr>
      <w:r>
        <w:t>ID: 20301066</w:t>
      </w:r>
    </w:p>
    <w:p w14:paraId="47F373C8" w14:textId="2D005817" w:rsidR="00166423" w:rsidRPr="00166423" w:rsidRDefault="00166423" w:rsidP="00166423">
      <w:pPr>
        <w:pStyle w:val="BodyTextL25"/>
      </w:pPr>
      <w:r>
        <w:t>Sec: 08</w:t>
      </w:r>
      <w:bookmarkStart w:id="0" w:name="_GoBack"/>
      <w:bookmarkEnd w:id="0"/>
    </w:p>
    <w:p w14:paraId="182D6E92" w14:textId="36029262" w:rsidR="00166423" w:rsidRDefault="00166423" w:rsidP="00166423">
      <w:pPr>
        <w:pStyle w:val="BodyTextL25"/>
      </w:pPr>
    </w:p>
    <w:p w14:paraId="1BB68B93" w14:textId="77777777" w:rsidR="00166423" w:rsidRPr="00166423" w:rsidRDefault="00166423" w:rsidP="00166423">
      <w:pPr>
        <w:pStyle w:val="BodyTextL25"/>
      </w:pPr>
    </w:p>
    <w:p w14:paraId="3C82D7A8" w14:textId="4767DC16" w:rsidR="004D36D7" w:rsidRPr="00FD4A68" w:rsidRDefault="001675E4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31E966DF" w:rsidR="002E0346" w:rsidRPr="0021304E" w:rsidRDefault="0021304E" w:rsidP="005939AB">
            <w:pPr>
              <w:pStyle w:val="ConfigWindow"/>
              <w:rPr>
                <w:b/>
                <w:i w:val="0"/>
                <w:color w:val="auto"/>
                <w:sz w:val="24"/>
              </w:rPr>
            </w:pPr>
            <w:r>
              <w:rPr>
                <w:b/>
                <w:i w:val="0"/>
                <w:color w:val="auto"/>
                <w:sz w:val="24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4533D2B4" w:rsidR="002E0346" w:rsidRPr="0021304E" w:rsidRDefault="0021304E" w:rsidP="005939AB">
            <w:pPr>
              <w:pStyle w:val="ConfigWindow"/>
              <w:rPr>
                <w:b/>
                <w:i w:val="0"/>
                <w:color w:val="auto"/>
                <w:sz w:val="24"/>
              </w:rPr>
            </w:pPr>
            <w:r>
              <w:rPr>
                <w:b/>
                <w:i w:val="0"/>
                <w:color w:val="auto"/>
                <w:sz w:val="24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25F7DFE5" w:rsidR="002E0346" w:rsidRPr="0021304E" w:rsidRDefault="0021304E" w:rsidP="005939AB">
            <w:pPr>
              <w:pStyle w:val="ConfigWindow"/>
              <w:rPr>
                <w:b/>
                <w:i w:val="0"/>
                <w:color w:val="auto"/>
                <w:sz w:val="24"/>
              </w:rPr>
            </w:pPr>
            <w:r>
              <w:rPr>
                <w:b/>
                <w:i w:val="0"/>
                <w:color w:val="auto"/>
                <w:sz w:val="24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6723D809" w:rsidR="002E0346" w:rsidRPr="0021304E" w:rsidRDefault="0084249A" w:rsidP="005939AB">
            <w:pPr>
              <w:pStyle w:val="ConfigWindow"/>
              <w:rPr>
                <w:b/>
                <w:i w:val="0"/>
                <w:color w:val="auto"/>
                <w:sz w:val="24"/>
              </w:rPr>
            </w:pPr>
            <w:r w:rsidRPr="0084249A">
              <w:rPr>
                <w:b/>
                <w:i w:val="0"/>
                <w:color w:val="auto"/>
                <w:sz w:val="24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0E6207D5" w:rsidR="002E0346" w:rsidRPr="0021304E" w:rsidRDefault="0084249A" w:rsidP="005939AB">
            <w:pPr>
              <w:pStyle w:val="ConfigWindow"/>
              <w:rPr>
                <w:b/>
                <w:i w:val="0"/>
                <w:color w:val="auto"/>
                <w:sz w:val="24"/>
              </w:rPr>
            </w:pPr>
            <w:r w:rsidRPr="0084249A">
              <w:rPr>
                <w:b/>
                <w:i w:val="0"/>
                <w:color w:val="auto"/>
                <w:sz w:val="24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2D7FEF6B" w:rsidR="002E0346" w:rsidRPr="0021304E" w:rsidRDefault="0021304E" w:rsidP="005939AB">
            <w:pPr>
              <w:pStyle w:val="ConfigWindow"/>
              <w:rPr>
                <w:b/>
                <w:i w:val="0"/>
                <w:color w:val="auto"/>
                <w:sz w:val="24"/>
              </w:rPr>
            </w:pPr>
            <w:r>
              <w:rPr>
                <w:b/>
                <w:i w:val="0"/>
                <w:color w:val="auto"/>
                <w:sz w:val="24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6420541E" w:rsidR="002E0346" w:rsidRPr="0021304E" w:rsidRDefault="0021304E" w:rsidP="005939AB">
            <w:pPr>
              <w:pStyle w:val="ConfigWindow"/>
              <w:rPr>
                <w:b/>
                <w:i w:val="0"/>
                <w:color w:val="auto"/>
                <w:sz w:val="24"/>
              </w:rPr>
            </w:pPr>
            <w:r>
              <w:rPr>
                <w:b/>
                <w:i w:val="0"/>
                <w:color w:val="auto"/>
                <w:sz w:val="24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57B618D3" w:rsidR="002E0346" w:rsidRPr="0021304E" w:rsidRDefault="00BC7F27" w:rsidP="005939AB">
            <w:pPr>
              <w:pStyle w:val="ConfigWindow"/>
              <w:rPr>
                <w:b/>
                <w:i w:val="0"/>
                <w:color w:val="auto"/>
                <w:sz w:val="24"/>
              </w:rPr>
            </w:pPr>
            <w:r>
              <w:rPr>
                <w:b/>
                <w:i w:val="0"/>
                <w:color w:val="auto"/>
                <w:sz w:val="24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46663A92" w:rsidR="002E0346" w:rsidRPr="0021304E" w:rsidRDefault="0084249A" w:rsidP="005939AB">
            <w:pPr>
              <w:pStyle w:val="ConfigWindow"/>
              <w:rPr>
                <w:b/>
                <w:i w:val="0"/>
                <w:color w:val="auto"/>
                <w:sz w:val="24"/>
              </w:rPr>
            </w:pPr>
            <w:r w:rsidRPr="0084249A">
              <w:rPr>
                <w:b/>
                <w:i w:val="0"/>
                <w:color w:val="auto"/>
                <w:sz w:val="24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4886611A" w:rsidR="002E0346" w:rsidRPr="0021304E" w:rsidRDefault="0084249A" w:rsidP="005939AB">
            <w:pPr>
              <w:pStyle w:val="ConfigWindow"/>
              <w:rPr>
                <w:b/>
                <w:i w:val="0"/>
                <w:color w:val="auto"/>
                <w:sz w:val="24"/>
              </w:rPr>
            </w:pPr>
            <w:r w:rsidRPr="0084249A">
              <w:rPr>
                <w:b/>
                <w:i w:val="0"/>
                <w:color w:val="auto"/>
                <w:sz w:val="24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lastRenderedPageBreak/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67191D4C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985C985" w14:textId="4A676E83" w:rsidR="000830EA" w:rsidRDefault="000830EA" w:rsidP="000830EA">
      <w:pPr>
        <w:pStyle w:val="BodyTextL50"/>
        <w:numPr>
          <w:ilvl w:val="0"/>
          <w:numId w:val="13"/>
        </w:numPr>
        <w:spacing w:before="0"/>
      </w:pPr>
      <w:r>
        <w:t>10.10.1.97</w:t>
      </w:r>
    </w:p>
    <w:p w14:paraId="2DA3ECFA" w14:textId="77777777" w:rsidR="0093296A" w:rsidRDefault="0093296A" w:rsidP="0093296A">
      <w:pPr>
        <w:pStyle w:val="AnswerLineL50"/>
      </w:pPr>
      <w:r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5675E881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0465846B" w14:textId="5DD648F4" w:rsidR="000830EA" w:rsidRDefault="000830EA" w:rsidP="000830EA">
      <w:pPr>
        <w:pStyle w:val="BodyTextL50"/>
        <w:numPr>
          <w:ilvl w:val="0"/>
          <w:numId w:val="13"/>
        </w:numPr>
        <w:spacing w:before="0"/>
      </w:pPr>
      <w:r>
        <w:t>10.10.1.17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7DC9A923" w14:textId="4411D0B3" w:rsidR="0093296A" w:rsidRDefault="00E31A44" w:rsidP="00946FFF">
      <w:pPr>
        <w:pStyle w:val="BodyTextL50"/>
        <w:spacing w:before="0"/>
      </w:pPr>
      <w:r>
        <w:t>What is the other?</w:t>
      </w:r>
    </w:p>
    <w:p w14:paraId="7A8029AE" w14:textId="60968BFE" w:rsidR="00946FFF" w:rsidRPr="00946FFF" w:rsidRDefault="00946FFF" w:rsidP="00946FFF">
      <w:pPr>
        <w:pStyle w:val="BodyTextL50"/>
        <w:numPr>
          <w:ilvl w:val="0"/>
          <w:numId w:val="13"/>
        </w:numPr>
        <w:spacing w:before="0"/>
      </w:pPr>
      <w:r>
        <w:t>10.10.1.6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4DA707BE" w:rsidR="0093296A" w:rsidRDefault="00E31A44" w:rsidP="0093296A">
      <w:pPr>
        <w:pStyle w:val="BodyTextL50"/>
        <w:spacing w:before="0"/>
      </w:pPr>
      <w:r>
        <w:t>What are they?</w:t>
      </w:r>
    </w:p>
    <w:p w14:paraId="1BE0ECDA" w14:textId="1A2DDECC" w:rsidR="00A66782" w:rsidRDefault="00A66782" w:rsidP="00A66782">
      <w:pPr>
        <w:pStyle w:val="BodyTextL50"/>
        <w:numPr>
          <w:ilvl w:val="0"/>
          <w:numId w:val="13"/>
        </w:numPr>
        <w:spacing w:before="0"/>
      </w:pPr>
      <w:r>
        <w:t>10.10.1.4/</w:t>
      </w:r>
      <w:proofErr w:type="gramStart"/>
      <w:r>
        <w:t>30 ,</w:t>
      </w:r>
      <w:proofErr w:type="gramEnd"/>
      <w:r>
        <w:t xml:space="preserve"> 10.10.1.6/32</w:t>
      </w:r>
    </w:p>
    <w:p w14:paraId="0B43D872" w14:textId="77777777" w:rsidR="00A66782" w:rsidRDefault="00E31A44" w:rsidP="00A66782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0583CA09" w14:textId="3F0D7BF5" w:rsidR="00A66782" w:rsidRDefault="00AC45C1" w:rsidP="00A66782">
      <w:pPr>
        <w:pStyle w:val="SubStepAlpha"/>
        <w:numPr>
          <w:ilvl w:val="0"/>
          <w:numId w:val="13"/>
        </w:numPr>
      </w:pPr>
      <w:proofErr w:type="gramStart"/>
      <w:r>
        <w:t>10.10.1.10 ,</w:t>
      </w:r>
      <w:proofErr w:type="gramEnd"/>
      <w:r>
        <w:t xml:space="preserve"> </w:t>
      </w:r>
      <w:r w:rsidR="00A66782">
        <w:t>10.10.1.8/30 , 10.10.1.10/32</w:t>
      </w:r>
    </w:p>
    <w:p w14:paraId="4924A8F8" w14:textId="77777777" w:rsidR="00E31A44" w:rsidRDefault="00E31A44" w:rsidP="00290231">
      <w:pPr>
        <w:pStyle w:val="SubStepAlpha"/>
        <w:spacing w:before="0"/>
      </w:pPr>
      <w:r>
        <w:lastRenderedPageBreak/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0F02B6B" w14:textId="7F955517" w:rsidR="00A66782" w:rsidRDefault="00E31A44" w:rsidP="00AC45C1">
      <w:pPr>
        <w:pStyle w:val="SubStepAlpha"/>
        <w:rPr>
          <w:b/>
        </w:rPr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1EEE45C6" w14:textId="2FAA80EA" w:rsidR="00AC45C1" w:rsidRPr="00AC45C1" w:rsidRDefault="00AC45C1" w:rsidP="00AC45C1">
      <w:pPr>
        <w:pStyle w:val="SubStepAlpha"/>
        <w:numPr>
          <w:ilvl w:val="0"/>
          <w:numId w:val="13"/>
        </w:numPr>
        <w:rPr>
          <w:b/>
        </w:rPr>
      </w:pPr>
      <w:r>
        <w:t>10.10.1.8/</w:t>
      </w:r>
      <w:proofErr w:type="gramStart"/>
      <w:r>
        <w:t>30 ,</w:t>
      </w:r>
      <w:proofErr w:type="gramEnd"/>
      <w:r>
        <w:t xml:space="preserve">  10.10.1.9/32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04A97A3" w14:textId="7572F905" w:rsidR="00290231" w:rsidRDefault="00E31A44" w:rsidP="00AC45C1">
      <w:pPr>
        <w:pStyle w:val="BodyTextL50"/>
        <w:spacing w:before="0"/>
      </w:pPr>
      <w:r>
        <w:t>What is the error?</w:t>
      </w:r>
    </w:p>
    <w:p w14:paraId="56C82D86" w14:textId="415B51FA" w:rsidR="00AC45C1" w:rsidRDefault="00AC45C1" w:rsidP="00AC45C1">
      <w:pPr>
        <w:pStyle w:val="BodyTextL50"/>
        <w:numPr>
          <w:ilvl w:val="0"/>
          <w:numId w:val="13"/>
        </w:numPr>
        <w:spacing w:before="0"/>
      </w:pPr>
      <w:r>
        <w:t>In R</w:t>
      </w:r>
      <w:proofErr w:type="gramStart"/>
      <w:r>
        <w:t>2 ,</w:t>
      </w:r>
      <w:proofErr w:type="gramEnd"/>
      <w:r>
        <w:t xml:space="preserve"> S0/0/0 was incorrectly configured and IP</w:t>
      </w:r>
      <w:r w:rsidR="0084249A">
        <w:t xml:space="preserve"> address 10.10.1.2</w:t>
      </w:r>
      <w:r>
        <w:t xml:space="preserve"> was incorrect. 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742DB967" w:rsidR="00290231" w:rsidRDefault="00AC45C1" w:rsidP="00AC45C1">
      <w:pPr>
        <w:pStyle w:val="BodyTextL50"/>
        <w:numPr>
          <w:ilvl w:val="0"/>
          <w:numId w:val="13"/>
        </w:numPr>
      </w:pPr>
      <w:r>
        <w:t xml:space="preserve">Updated </w:t>
      </w:r>
      <w:r w:rsidR="0084249A">
        <w:t>incorrect IP 10.10.1.2 to correct IP 10.10.1.5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0F8F61BB" w:rsidR="00290231" w:rsidRDefault="00E31A44" w:rsidP="00290231">
      <w:pPr>
        <w:pStyle w:val="BodyTextL50"/>
        <w:spacing w:before="0"/>
      </w:pPr>
      <w:r>
        <w:t>Is the problem resolved?</w:t>
      </w:r>
      <w:r w:rsidR="0084249A">
        <w:t xml:space="preserve"> </w:t>
      </w:r>
    </w:p>
    <w:p w14:paraId="0AA507DF" w14:textId="0FAC8DDE" w:rsidR="0084249A" w:rsidRDefault="0084249A" w:rsidP="0084249A">
      <w:pPr>
        <w:pStyle w:val="BodyTextL50"/>
        <w:numPr>
          <w:ilvl w:val="0"/>
          <w:numId w:val="13"/>
        </w:numPr>
        <w:spacing w:before="0"/>
      </w:pPr>
      <w:r>
        <w:t>Yes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1A2F3805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2084D110" w14:textId="2593A0AA" w:rsidR="00431169" w:rsidRDefault="00431169" w:rsidP="00431169">
      <w:pPr>
        <w:pStyle w:val="BodyTextL50"/>
        <w:numPr>
          <w:ilvl w:val="0"/>
          <w:numId w:val="13"/>
        </w:numPr>
        <w:spacing w:before="0"/>
      </w:pPr>
      <w:r>
        <w:t>2001:DB8:1:3::2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lastRenderedPageBreak/>
        <w:t>Question:</w:t>
      </w:r>
    </w:p>
    <w:p w14:paraId="0D89CC03" w14:textId="3B8F4909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02F1BDCF" w14:textId="05320EF0" w:rsidR="00431169" w:rsidRDefault="00431169" w:rsidP="00431169">
      <w:pPr>
        <w:pStyle w:val="BodyTextL50"/>
        <w:numPr>
          <w:ilvl w:val="0"/>
          <w:numId w:val="13"/>
        </w:numPr>
        <w:spacing w:before="0"/>
      </w:pPr>
      <w:r>
        <w:t>No IPV6 addresses were reached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33C4414E" w:rsidR="00E34EBE" w:rsidRDefault="00E31A44" w:rsidP="00E34EBE">
      <w:pPr>
        <w:pStyle w:val="BodyTextL50"/>
        <w:spacing w:before="0"/>
      </w:pPr>
      <w:r>
        <w:t>Is there a discrepancy?</w:t>
      </w:r>
    </w:p>
    <w:p w14:paraId="0B0A2648" w14:textId="77FAEA7D" w:rsidR="00431169" w:rsidRDefault="00431169" w:rsidP="00431169">
      <w:pPr>
        <w:pStyle w:val="BodyTextL50"/>
        <w:numPr>
          <w:ilvl w:val="0"/>
          <w:numId w:val="13"/>
        </w:numPr>
        <w:spacing w:before="0"/>
      </w:pPr>
      <w:r>
        <w:t>Yes</w:t>
      </w:r>
    </w:p>
    <w:p w14:paraId="7FD73E8A" w14:textId="77777777" w:rsidR="00E34EBE" w:rsidRDefault="00E34EBE" w:rsidP="00E34EBE">
      <w:pPr>
        <w:pStyle w:val="AnswerLineL50"/>
      </w:pPr>
      <w:r>
        <w:t>Type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2384E297" w:rsidR="00E34EBE" w:rsidRDefault="00E31A44" w:rsidP="00E34EBE">
      <w:pPr>
        <w:pStyle w:val="BodyTextL50"/>
        <w:spacing w:before="0"/>
      </w:pPr>
      <w:r>
        <w:t>What is the error?</w:t>
      </w:r>
    </w:p>
    <w:p w14:paraId="3BF583E9" w14:textId="378613D1" w:rsidR="00431169" w:rsidRDefault="00431169" w:rsidP="00431169">
      <w:pPr>
        <w:pStyle w:val="BodyTextL50"/>
        <w:numPr>
          <w:ilvl w:val="0"/>
          <w:numId w:val="13"/>
        </w:numPr>
        <w:spacing w:before="0"/>
      </w:pPr>
      <w:r>
        <w:t>PC 4 default gateway was incorrect. Changed incorrect FE80::2 to correct FE80::3</w:t>
      </w:r>
    </w:p>
    <w:p w14:paraId="04B24F13" w14:textId="77777777" w:rsidR="00E34EBE" w:rsidRDefault="00E34EBE" w:rsidP="00E34EBE">
      <w:pPr>
        <w:pStyle w:val="AnswerLineL50"/>
      </w:pPr>
      <w:r>
        <w:t>Type your answers here.</w:t>
      </w:r>
    </w:p>
    <w:p w14:paraId="47903CC1" w14:textId="331F36C3" w:rsidR="00E34EBE" w:rsidRDefault="00E31A44" w:rsidP="00E34EBE">
      <w:pPr>
        <w:pStyle w:val="BodyTextL50"/>
      </w:pPr>
      <w:r>
        <w:t>What solution would you propose to correct the problem?</w:t>
      </w:r>
    </w:p>
    <w:p w14:paraId="4F84AB0F" w14:textId="1C4314D2" w:rsidR="00431169" w:rsidRDefault="00431169" w:rsidP="00431169">
      <w:pPr>
        <w:pStyle w:val="BodyTextL50"/>
        <w:numPr>
          <w:ilvl w:val="0"/>
          <w:numId w:val="13"/>
        </w:numPr>
      </w:pPr>
      <w:r>
        <w:t xml:space="preserve">Changed the incorrect default gateway to correct gateway FE80::3 by going through PC4’s IP Configuration </w:t>
      </w:r>
    </w:p>
    <w:p w14:paraId="0377A271" w14:textId="77777777" w:rsidR="00E34EBE" w:rsidRDefault="00E34EBE" w:rsidP="00E34EBE">
      <w:pPr>
        <w:pStyle w:val="AnswerLineL50"/>
      </w:pPr>
      <w:r>
        <w:t>Type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27E8ECFF" w:rsidR="00E34EBE" w:rsidRDefault="00E34EBE" w:rsidP="00E34EBE">
      <w:pPr>
        <w:pStyle w:val="BodyTextL50"/>
        <w:spacing w:before="0"/>
      </w:pPr>
      <w:r>
        <w:t>Is the problem resolved?</w:t>
      </w:r>
    </w:p>
    <w:p w14:paraId="2DD8C49C" w14:textId="3687AB35" w:rsidR="00431169" w:rsidRDefault="00431169" w:rsidP="00431169">
      <w:pPr>
        <w:pStyle w:val="BodyTextL50"/>
        <w:numPr>
          <w:ilvl w:val="0"/>
          <w:numId w:val="13"/>
        </w:numPr>
        <w:spacing w:before="0"/>
      </w:pPr>
      <w:r>
        <w:t>Yes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356BF" w14:textId="77777777" w:rsidR="001675E4" w:rsidRDefault="001675E4" w:rsidP="00710659">
      <w:pPr>
        <w:spacing w:after="0" w:line="240" w:lineRule="auto"/>
      </w:pPr>
      <w:r>
        <w:separator/>
      </w:r>
    </w:p>
    <w:p w14:paraId="30C3AFD0" w14:textId="77777777" w:rsidR="001675E4" w:rsidRDefault="001675E4"/>
  </w:endnote>
  <w:endnote w:type="continuationSeparator" w:id="0">
    <w:p w14:paraId="5242C089" w14:textId="77777777" w:rsidR="001675E4" w:rsidRDefault="001675E4" w:rsidP="00710659">
      <w:pPr>
        <w:spacing w:after="0" w:line="240" w:lineRule="auto"/>
      </w:pPr>
      <w:r>
        <w:continuationSeparator/>
      </w:r>
    </w:p>
    <w:p w14:paraId="65E11817" w14:textId="77777777" w:rsidR="001675E4" w:rsidRDefault="00167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DD035" w14:textId="4816962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66423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6642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6642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4E1DA" w14:textId="412BAA0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66423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6642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6642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06E0C" w14:textId="77777777" w:rsidR="001675E4" w:rsidRDefault="001675E4" w:rsidP="00710659">
      <w:pPr>
        <w:spacing w:after="0" w:line="240" w:lineRule="auto"/>
      </w:pPr>
      <w:r>
        <w:separator/>
      </w:r>
    </w:p>
    <w:p w14:paraId="16FA758A" w14:textId="77777777" w:rsidR="001675E4" w:rsidRDefault="001675E4"/>
  </w:footnote>
  <w:footnote w:type="continuationSeparator" w:id="0">
    <w:p w14:paraId="290A7F57" w14:textId="77777777" w:rsidR="001675E4" w:rsidRDefault="001675E4" w:rsidP="00710659">
      <w:pPr>
        <w:spacing w:after="0" w:line="240" w:lineRule="auto"/>
      </w:pPr>
      <w:r>
        <w:continuationSeparator/>
      </w:r>
    </w:p>
    <w:p w14:paraId="12C3F045" w14:textId="77777777" w:rsidR="001675E4" w:rsidRDefault="001675E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66F349E"/>
    <w:multiLevelType w:val="hybridMultilevel"/>
    <w:tmpl w:val="BB80A676"/>
    <w:lvl w:ilvl="0" w:tplc="BABE9C5A">
      <w:start w:val="10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0EA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5BE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6423"/>
    <w:rsid w:val="001675E4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304E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169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249A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6FFF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782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45C1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C7F27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29"/>
    <w:rsid w:val="002B0B8B"/>
    <w:rsid w:val="00413E54"/>
    <w:rsid w:val="00453253"/>
    <w:rsid w:val="006673DC"/>
    <w:rsid w:val="009347A8"/>
    <w:rsid w:val="00941429"/>
    <w:rsid w:val="009A1143"/>
    <w:rsid w:val="00C30D28"/>
    <w:rsid w:val="00ED15DC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B32B4D-CF2C-4AB8-8022-5094B1FA0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90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An0n</cp:lastModifiedBy>
  <cp:revision>11</cp:revision>
  <cp:lastPrinted>2019-12-03T20:38:00Z</cp:lastPrinted>
  <dcterms:created xsi:type="dcterms:W3CDTF">2019-11-27T20:46:00Z</dcterms:created>
  <dcterms:modified xsi:type="dcterms:W3CDTF">2024-03-25T15:26:00Z</dcterms:modified>
</cp:coreProperties>
</file>